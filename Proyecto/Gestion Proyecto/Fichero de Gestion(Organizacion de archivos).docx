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EC" w:rsidRPr="000E72EE" w:rsidRDefault="007B3BC9">
      <w:pPr>
        <w:pStyle w:val="Ttulo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Fichero de Gestion</w:t>
      </w:r>
    </w:p>
    <w:p w:rsidR="003C69EC" w:rsidRPr="000E72EE" w:rsidRDefault="003C69EC" w:rsidP="007B3BC9">
      <w:pPr>
        <w:pStyle w:val="Ttulo1"/>
        <w:numPr>
          <w:ilvl w:val="0"/>
          <w:numId w:val="0"/>
        </w:numPr>
        <w:ind w:left="432" w:hanging="432"/>
        <w:rPr>
          <w:noProof/>
          <w:lang w:val="es-ES"/>
        </w:rPr>
      </w:pPr>
    </w:p>
    <w:p w:rsidR="007B3BC9" w:rsidRDefault="007B3BC9">
      <w:pPr>
        <w:rPr>
          <w:noProof/>
          <w:lang w:val="es-ES"/>
        </w:rPr>
      </w:pPr>
      <w:r>
        <w:rPr>
          <w:noProof/>
          <w:lang w:val="es-ES"/>
        </w:rPr>
        <w:t>1.-Principal gestion del proyecto comprendida en dropbox:</w:t>
      </w:r>
    </w:p>
    <w:p w:rsidR="007B3BC9" w:rsidRDefault="007B3BC9">
      <w:pPr>
        <w:rPr>
          <w:noProof/>
          <w:lang w:val="es-ES"/>
        </w:rPr>
      </w:pPr>
      <w:r>
        <w:rPr>
          <w:noProof/>
          <w:lang w:val="es-ES"/>
        </w:rPr>
        <w:tab/>
        <w:t>-Actas</w:t>
      </w:r>
    </w:p>
    <w:p w:rsidR="007B3BC9" w:rsidRDefault="007B3BC9">
      <w:pPr>
        <w:rPr>
          <w:noProof/>
          <w:lang w:val="es-ES"/>
        </w:rPr>
      </w:pPr>
      <w:r>
        <w:rPr>
          <w:noProof/>
          <w:lang w:val="es-ES"/>
        </w:rPr>
        <w:tab/>
        <w:t>-Hojas de esfuerzo</w:t>
      </w:r>
    </w:p>
    <w:p w:rsidR="007B3BC9" w:rsidRDefault="007B3BC9">
      <w:pPr>
        <w:rPr>
          <w:noProof/>
          <w:lang w:val="es-ES"/>
        </w:rPr>
      </w:pPr>
      <w:r>
        <w:rPr>
          <w:noProof/>
          <w:lang w:val="es-ES"/>
        </w:rPr>
        <w:tab/>
        <w:t>-Presupuestos</w:t>
      </w:r>
    </w:p>
    <w:p w:rsidR="007B3BC9" w:rsidRDefault="007B3BC9">
      <w:pPr>
        <w:rPr>
          <w:noProof/>
          <w:lang w:val="es-ES"/>
        </w:rPr>
      </w:pPr>
      <w:r>
        <w:rPr>
          <w:noProof/>
          <w:lang w:val="es-ES"/>
        </w:rPr>
        <w:tab/>
        <w:t>-Propuesta de proyecto</w:t>
      </w:r>
    </w:p>
    <w:p w:rsidR="007B3BC9" w:rsidRDefault="007B3BC9">
      <w:pPr>
        <w:rPr>
          <w:noProof/>
          <w:lang w:val="es-ES"/>
        </w:rPr>
      </w:pPr>
      <w:r>
        <w:rPr>
          <w:noProof/>
          <w:lang w:val="es-ES"/>
        </w:rPr>
        <w:tab/>
        <w:t>-Propuesta de logotipos y logotipos finales</w:t>
      </w:r>
    </w:p>
    <w:p w:rsidR="007B3BC9" w:rsidRDefault="007B3BC9">
      <w:pPr>
        <w:rPr>
          <w:noProof/>
          <w:lang w:val="es-ES"/>
        </w:rPr>
      </w:pPr>
      <w:r>
        <w:rPr>
          <w:noProof/>
          <w:lang w:val="es-ES"/>
        </w:rPr>
        <w:tab/>
        <w:t xml:space="preserve">-Esquema y organización de la base de datos </w:t>
      </w:r>
    </w:p>
    <w:p w:rsidR="007B3BC9" w:rsidRDefault="00E7732D">
      <w:pPr>
        <w:rPr>
          <w:noProof/>
          <w:lang w:val="es-ES"/>
        </w:rPr>
      </w:pPr>
      <w:r>
        <w:rPr>
          <w:noProof/>
          <w:lang w:val="es-ES"/>
        </w:rPr>
        <w:tab/>
        <w:t>-Problemas a resolver</w:t>
      </w:r>
    </w:p>
    <w:p w:rsidR="007B3BC9" w:rsidRDefault="007B3BC9">
      <w:pPr>
        <w:rPr>
          <w:noProof/>
          <w:lang w:val="es-ES"/>
        </w:rPr>
      </w:pPr>
      <w:r>
        <w:rPr>
          <w:noProof/>
          <w:lang w:val="es-ES"/>
        </w:rPr>
        <w:t>2.- Código del proyecto en github</w:t>
      </w:r>
    </w:p>
    <w:p w:rsidR="00E7732D" w:rsidRPr="00E7732D" w:rsidRDefault="00E7732D">
      <w:pPr>
        <w:rPr>
          <w:noProof/>
          <w:u w:val="single"/>
          <w:lang w:val="es-ES"/>
        </w:rPr>
      </w:pPr>
      <w:r>
        <w:rPr>
          <w:noProof/>
          <w:lang w:val="es-ES"/>
        </w:rPr>
        <w:t>3.-Recopilacion periodica drive(a rellenar).</w:t>
      </w:r>
      <w:bookmarkStart w:id="0" w:name="_GoBack"/>
      <w:bookmarkEnd w:id="0"/>
    </w:p>
    <w:p w:rsidR="007B3BC9" w:rsidRDefault="007B3BC9">
      <w:pPr>
        <w:rPr>
          <w:noProof/>
          <w:lang w:val="es-ES"/>
        </w:rPr>
      </w:pPr>
    </w:p>
    <w:p w:rsidR="007B3BC9" w:rsidRPr="000E72EE" w:rsidRDefault="007B3BC9">
      <w:pPr>
        <w:rPr>
          <w:noProof/>
          <w:lang w:val="es-ES"/>
        </w:rPr>
      </w:pPr>
    </w:p>
    <w:sectPr w:rsidR="007B3BC9" w:rsidRPr="000E72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C9"/>
    <w:rsid w:val="000E72EE"/>
    <w:rsid w:val="003C69EC"/>
    <w:rsid w:val="007B3BC9"/>
    <w:rsid w:val="00E7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B004"/>
  <w15:chartTrackingRefBased/>
  <w15:docId w15:val="{6EE0894B-932F-4B2A-A441-7342FECE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name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12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Nickname</dc:creator>
  <cp:keywords/>
  <cp:lastModifiedBy>Nickname</cp:lastModifiedBy>
  <cp:revision>1</cp:revision>
  <dcterms:created xsi:type="dcterms:W3CDTF">2016-04-06T14:05:00Z</dcterms:created>
  <dcterms:modified xsi:type="dcterms:W3CDTF">2016-04-06T14:17:00Z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